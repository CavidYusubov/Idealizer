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047D5E" w:rsidRDefault="00F00CFF" w:rsidP="00F00CFF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3810</wp:posOffset>
                  </wp:positionV>
                  <wp:extent cx="2266950" cy="2266950"/>
                  <wp:effectExtent l="19050" t="0" r="19050" b="666750"/>
                  <wp:wrapTight wrapText="bothSides">
                    <wp:wrapPolygon edited="0">
                      <wp:start x="726" y="0"/>
                      <wp:lineTo x="-182" y="363"/>
                      <wp:lineTo x="-182" y="27771"/>
                      <wp:lineTo x="21600" y="27771"/>
                      <wp:lineTo x="21600" y="1634"/>
                      <wp:lineTo x="21418" y="908"/>
                      <wp:lineTo x="20692" y="0"/>
                      <wp:lineTo x="726" y="0"/>
                    </wp:wrapPolygon>
                  </wp:wrapTight>
                  <wp:docPr id="11" name="Picture 11" descr="C:\Users\User\Downloads\28161917_2117687895127759_64879182583444992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28161917_2117687895127759_64879182583444992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669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437A10" w:rsidRPr="00701CEE" w:rsidRDefault="00701CEE" w:rsidP="00701CEE">
            <w:pPr>
              <w:pStyle w:val="Address"/>
              <w:jc w:val="center"/>
              <w:rPr>
                <w:b/>
                <w:sz w:val="32"/>
                <w:szCs w:val="32"/>
              </w:rPr>
            </w:pPr>
            <w:r w:rsidRPr="00701CEE">
              <w:rPr>
                <w:b/>
                <w:sz w:val="32"/>
                <w:szCs w:val="32"/>
              </w:rPr>
              <w:t>PHP(LARAVEL) DEVELOPER</w:t>
            </w:r>
          </w:p>
          <w:p w:rsidR="00F00CFF" w:rsidRPr="00F00CFF" w:rsidRDefault="00F00CFF" w:rsidP="00F00CFF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  <w:t>SKILLS</w:t>
            </w:r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Ability to produce quality work products with attention to detail</w:t>
            </w:r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Ability to complete duties on time whilst maintaining a high quality service</w:t>
            </w:r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Good</w:t>
            </w: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programming skills, as well as the ability to read and code review complex code bases written by others</w:t>
            </w:r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Good team player with excellent communication skills</w:t>
            </w:r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Demonstrated proficiency with PHP (specifically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Laravel</w:t>
            </w:r>
            <w:proofErr w:type="spellEnd"/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with a working knowledge of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Redis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Beanstalkd</w:t>
            </w:r>
            <w:proofErr w:type="spellEnd"/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Able to write clean, testable, object oriented PHP</w:t>
            </w:r>
            <w:r w:rsidR="007C07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7C0783">
              <w:rPr>
                <w:rFonts w:ascii="Times New Roman" w:hAnsi="Times New Roman"/>
                <w:color w:val="000000"/>
                <w:sz w:val="24"/>
                <w:szCs w:val="24"/>
              </w:rPr>
              <w:t>Laravel</w:t>
            </w:r>
            <w:proofErr w:type="spellEnd"/>
          </w:p>
          <w:p w:rsidR="00F00CFF" w:rsidRP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Good problem solving ability</w:t>
            </w:r>
          </w:p>
          <w:p w:rsidR="00F00CFF" w:rsidRDefault="00F00CFF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Understands the impact of good usability and user experience</w:t>
            </w:r>
          </w:p>
          <w:p w:rsidR="007C0783" w:rsidRPr="00F00CFF" w:rsidRDefault="007C0783" w:rsidP="00F00CF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textAlignment w:val="top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Ability to Html,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Bootstrap</w:t>
            </w:r>
          </w:p>
          <w:p w:rsidR="00647A4B" w:rsidRPr="008F52E4" w:rsidRDefault="007C0783" w:rsidP="007C078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textAlignment w:val="top"/>
            </w:pPr>
            <w:r>
              <w:t xml:space="preserve">Good </w:t>
            </w:r>
            <w:r w:rsidRPr="007C0783">
              <w:t>Experience in REST API</w:t>
            </w:r>
            <w:r>
              <w:t>, A</w:t>
            </w:r>
            <w:r w:rsidRPr="007C0783">
              <w:t>uthentication</w:t>
            </w:r>
            <w:r>
              <w:t xml:space="preserve"> </w:t>
            </w: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ith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J</w:t>
            </w: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Auth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system.  </w:t>
            </w:r>
          </w:p>
          <w:p w:rsidR="008F52E4" w:rsidRPr="00701CEE" w:rsidRDefault="008F52E4" w:rsidP="007C078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textAlignment w:val="top"/>
            </w:pPr>
            <w:r>
              <w:t xml:space="preserve">Good </w:t>
            </w:r>
            <w:r w:rsidRPr="007C0783">
              <w:t>Experience</w:t>
            </w:r>
            <w:r>
              <w:t xml:space="preserve"> in Payment system configurations </w:t>
            </w:r>
            <w:r w:rsidRPr="00F00CFF"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ith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Millikart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CberBank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701CEE" w:rsidRDefault="00701CEE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</w:pPr>
            <w:r w:rsidRPr="00701CEE"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  <w:t>language skills</w:t>
            </w:r>
          </w:p>
          <w:p w:rsidR="00701CEE" w:rsidRPr="00701CEE" w:rsidRDefault="00701CEE" w:rsidP="00701CE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E</w:t>
            </w:r>
            <w:r w:rsidRPr="00701CEE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nglish. reading –good. speaking –good.</w:t>
            </w:r>
          </w:p>
          <w:p w:rsidR="00701CEE" w:rsidRPr="00701CEE" w:rsidRDefault="00701CEE" w:rsidP="00701CE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R</w:t>
            </w:r>
            <w:r w:rsidRPr="00701CEE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ussian. reading and speaking- low</w:t>
            </w:r>
          </w:p>
          <w:p w:rsidR="00701CEE" w:rsidRPr="00701CEE" w:rsidRDefault="00701CEE" w:rsidP="00701CE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Azerbaijan. Reading and speaking – very good</w:t>
            </w:r>
          </w:p>
          <w:p w:rsidR="00701CEE" w:rsidRPr="00701CEE" w:rsidRDefault="00701CEE" w:rsidP="00701CE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Turkish. Reading and speaking –very good</w:t>
            </w:r>
          </w:p>
          <w:p w:rsidR="00701CEE" w:rsidRPr="00701CEE" w:rsidRDefault="00701CEE" w:rsidP="00701CEE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after="0"/>
              <w:ind w:left="720"/>
              <w:textAlignment w:val="top"/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  <w:p w:rsidR="00701CEE" w:rsidRDefault="00701CEE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</w:pPr>
          </w:p>
          <w:p w:rsidR="00C7599D" w:rsidRDefault="00C7599D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</w:pPr>
            <w:r w:rsidRPr="00C7599D"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  <w:t>EDUCATION</w:t>
            </w:r>
          </w:p>
          <w:p w:rsidR="00C7599D" w:rsidRPr="00E740CF" w:rsidRDefault="00C7599D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E740C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Construction </w:t>
            </w:r>
            <w:proofErr w:type="gramStart"/>
            <w:r w:rsidRPr="00E740C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College</w:t>
            </w:r>
            <w:r w:rsidRPr="00E740C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 </w:t>
            </w:r>
            <w:r w:rsidRPr="00E740C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under</w:t>
            </w:r>
            <w:proofErr w:type="gramEnd"/>
            <w:r w:rsidRPr="00E740C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Azerbaijan University of Architecture and Construction</w:t>
            </w:r>
            <w:r w:rsidRPr="00E740C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C7599D" w:rsidRPr="00E740CF" w:rsidRDefault="00C7599D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40CF">
              <w:rPr>
                <w:rFonts w:ascii="Times New Roman" w:hAnsi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Sub </w:t>
            </w:r>
            <w:r w:rsidRPr="00E740CF">
              <w:rPr>
                <w:rFonts w:ascii="Times New Roman" w:hAnsi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Bachelor’s Degree in </w:t>
            </w:r>
            <w:r w:rsidRPr="00E740CF">
              <w:rPr>
                <w:rFonts w:ascii="Times New Roman" w:hAnsi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Information </w:t>
            </w:r>
            <w:proofErr w:type="gramStart"/>
            <w:r w:rsidRPr="00E740CF">
              <w:rPr>
                <w:rFonts w:ascii="Times New Roman" w:hAnsi="Times New Roman"/>
                <w:bCs/>
                <w:color w:val="000000"/>
                <w:sz w:val="28"/>
                <w:szCs w:val="28"/>
                <w:shd w:val="clear" w:color="auto" w:fill="FFFFFF"/>
              </w:rPr>
              <w:t>technologies</w:t>
            </w:r>
            <w:proofErr w:type="gramEnd"/>
            <w:r w:rsidRPr="00E740CF">
              <w:rPr>
                <w:rFonts w:ascii="Times New Roman" w:hAnsi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Science</w:t>
            </w:r>
          </w:p>
          <w:p w:rsidR="00C7599D" w:rsidRDefault="00C7599D" w:rsidP="00C7599D">
            <w:pPr>
              <w:shd w:val="clear" w:color="auto" w:fill="FFFFFF"/>
              <w:spacing w:after="0"/>
              <w:textAlignment w:val="top"/>
              <w:rPr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:rsidR="0018177E" w:rsidRDefault="00C7599D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</w:pPr>
            <w:r w:rsidRPr="00C7599D"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  <w:t>EXPERIENCE</w:t>
            </w:r>
            <w:r w:rsidR="0018177E"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  <w:t xml:space="preserve"> </w:t>
            </w:r>
          </w:p>
          <w:p w:rsidR="00C7599D" w:rsidRDefault="0018177E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aps/>
                <w:color w:val="000000"/>
                <w:sz w:val="26"/>
                <w:szCs w:val="26"/>
              </w:rPr>
              <w:t>6 years</w:t>
            </w:r>
          </w:p>
          <w:p w:rsidR="00C7599D" w:rsidRDefault="00C7599D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7599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C7599D" w:rsidRPr="00E740CF" w:rsidRDefault="00C7599D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 w:rsidRPr="00E740CF">
              <w:rPr>
                <w:rFonts w:ascii="Times New Roman" w:hAnsi="Times New Roman"/>
                <w:bCs/>
                <w:color w:val="000000"/>
              </w:rPr>
              <w:t xml:space="preserve">FREELANCER </w:t>
            </w:r>
            <w:r w:rsidR="00E740CF" w:rsidRPr="00E740CF">
              <w:rPr>
                <w:rFonts w:ascii="Times New Roman" w:hAnsi="Times New Roman"/>
                <w:color w:val="000000"/>
                <w:sz w:val="20"/>
                <w:szCs w:val="20"/>
              </w:rPr>
              <w:t>WEB</w:t>
            </w:r>
            <w:r w:rsidRPr="00E740CF">
              <w:rPr>
                <w:rFonts w:ascii="Times New Roman" w:hAnsi="Times New Roman"/>
                <w:bCs/>
                <w:color w:val="000000"/>
              </w:rPr>
              <w:t xml:space="preserve"> (LARAVEL</w:t>
            </w:r>
            <w:r w:rsidR="00E740CF">
              <w:rPr>
                <w:rFonts w:ascii="Times New Roman" w:hAnsi="Times New Roman"/>
                <w:bCs/>
                <w:color w:val="000000"/>
              </w:rPr>
              <w:t>,</w:t>
            </w:r>
            <w:r w:rsidRPr="00C7599D">
              <w:rPr>
                <w:rFonts w:ascii="Times New Roman" w:hAnsi="Times New Roman"/>
                <w:bCs/>
                <w:caps/>
                <w:color w:val="000000"/>
              </w:rPr>
              <w:t xml:space="preserve"> PHP</w:t>
            </w:r>
            <w:r w:rsidRPr="00E740CF">
              <w:rPr>
                <w:rFonts w:ascii="Times New Roman" w:hAnsi="Times New Roman"/>
                <w:bCs/>
                <w:caps/>
                <w:color w:val="000000"/>
              </w:rPr>
              <w:t>)</w:t>
            </w:r>
            <w:r w:rsidRPr="00C7599D">
              <w:rPr>
                <w:rFonts w:ascii="Times New Roman" w:hAnsi="Times New Roman"/>
                <w:bCs/>
                <w:caps/>
                <w:color w:val="000000"/>
              </w:rPr>
              <w:t xml:space="preserve"> DEVELOPER</w:t>
            </w:r>
          </w:p>
          <w:p w:rsidR="00E740CF" w:rsidRPr="00E740CF" w:rsidRDefault="00E740CF" w:rsidP="00C7599D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740CF">
              <w:rPr>
                <w:rFonts w:ascii="Times New Roman" w:hAnsi="Times New Roman"/>
                <w:bCs/>
                <w:caps/>
                <w:color w:val="000000"/>
              </w:rPr>
              <w:t>2019 FEBRUARY- TILL NOw.</w:t>
            </w:r>
            <w:r>
              <w:rPr>
                <w:rFonts w:ascii="Times New Roman" w:hAnsi="Times New Roman"/>
                <w:bCs/>
                <w:caps/>
                <w:color w:val="000000"/>
                <w:lang w:val="az-Latn-AZ"/>
              </w:rPr>
              <w:br/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All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projects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made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using PHP , HTML, CSS and JavaScript,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lastRenderedPageBreak/>
              <w:t xml:space="preserve">specifically with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Laravel</w:t>
            </w:r>
            <w:proofErr w:type="spellEnd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framework.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Opencart</w:t>
            </w:r>
            <w:proofErr w:type="spellEnd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 w:rsidRPr="00E740CF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ordpress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Cms</w:t>
            </w:r>
            <w:proofErr w:type="spellEnd"/>
          </w:p>
          <w:p w:rsidR="00E740CF" w:rsidRDefault="00E740CF" w:rsidP="00C7599D">
            <w:pPr>
              <w:shd w:val="clear" w:color="auto" w:fill="FFFFFF"/>
              <w:spacing w:after="0"/>
              <w:textAlignment w:val="top"/>
            </w:pPr>
            <w:hyperlink r:id="rId12" w:history="1">
              <w:r>
                <w:rPr>
                  <w:rStyle w:val="Hyperlink"/>
                </w:rPr>
                <w:t>http://ask-wine.com/</w:t>
              </w:r>
            </w:hyperlink>
          </w:p>
          <w:p w:rsidR="00E740CF" w:rsidRDefault="00E740CF" w:rsidP="00C7599D">
            <w:pPr>
              <w:shd w:val="clear" w:color="auto" w:fill="FFFFFF"/>
              <w:spacing w:after="0"/>
              <w:textAlignment w:val="top"/>
            </w:pPr>
            <w:hyperlink r:id="rId13" w:history="1">
              <w:r>
                <w:rPr>
                  <w:rStyle w:val="Hyperlink"/>
                </w:rPr>
                <w:t>https://stayactive.az/</w:t>
              </w:r>
            </w:hyperlink>
          </w:p>
          <w:p w:rsidR="00E740CF" w:rsidRDefault="00E740CF" w:rsidP="00C7599D">
            <w:pPr>
              <w:shd w:val="clear" w:color="auto" w:fill="FFFFFF"/>
              <w:spacing w:after="0"/>
              <w:textAlignment w:val="top"/>
            </w:pPr>
            <w:hyperlink r:id="rId14" w:history="1">
              <w:r>
                <w:rPr>
                  <w:rStyle w:val="Hyperlink"/>
                </w:rPr>
                <w:t>http://innovationagency.az/</w:t>
              </w:r>
            </w:hyperlink>
          </w:p>
          <w:p w:rsidR="00E740CF" w:rsidRDefault="00E740CF" w:rsidP="00C7599D">
            <w:pPr>
              <w:shd w:val="clear" w:color="auto" w:fill="FFFFFF"/>
              <w:spacing w:after="0"/>
              <w:textAlignment w:val="top"/>
            </w:pPr>
            <w:hyperlink r:id="rId15" w:history="1">
              <w:r>
                <w:rPr>
                  <w:rStyle w:val="Hyperlink"/>
                </w:rPr>
                <w:t>https://modernlab.az/</w:t>
              </w:r>
            </w:hyperlink>
          </w:p>
          <w:p w:rsidR="00E740CF" w:rsidRDefault="00E740CF" w:rsidP="00C7599D">
            <w:pPr>
              <w:shd w:val="clear" w:color="auto" w:fill="FFFFFF"/>
              <w:spacing w:after="0"/>
              <w:textAlignment w:val="top"/>
            </w:pPr>
            <w:hyperlink r:id="rId16" w:history="1">
              <w:r>
                <w:rPr>
                  <w:rStyle w:val="Hyperlink"/>
                </w:rPr>
                <w:t>http://abc.com.az/</w:t>
              </w:r>
            </w:hyperlink>
          </w:p>
          <w:p w:rsidR="00C7599D" w:rsidRDefault="00F42A29" w:rsidP="00C7599D">
            <w:pPr>
              <w:shd w:val="clear" w:color="auto" w:fill="FFFFFF"/>
              <w:spacing w:after="0"/>
              <w:textAlignment w:val="top"/>
            </w:pPr>
            <w:hyperlink r:id="rId17" w:history="1">
              <w:r>
                <w:rPr>
                  <w:rStyle w:val="Hyperlink"/>
                </w:rPr>
                <w:t>http://chas.az/</w:t>
              </w:r>
            </w:hyperlink>
          </w:p>
          <w:p w:rsidR="00F42A29" w:rsidRDefault="00F42A29" w:rsidP="00C7599D">
            <w:pPr>
              <w:shd w:val="clear" w:color="auto" w:fill="FFFFFF"/>
              <w:spacing w:after="0"/>
              <w:textAlignment w:val="top"/>
            </w:pPr>
            <w:hyperlink r:id="rId18" w:history="1">
              <w:r>
                <w:rPr>
                  <w:rStyle w:val="Hyperlink"/>
                </w:rPr>
                <w:t>https://turtap.az/</w:t>
              </w:r>
            </w:hyperlink>
          </w:p>
          <w:p w:rsidR="00F42A29" w:rsidRDefault="00F42A29" w:rsidP="00C7599D">
            <w:pPr>
              <w:shd w:val="clear" w:color="auto" w:fill="FFFFFF"/>
              <w:spacing w:after="0"/>
              <w:textAlignment w:val="top"/>
            </w:pPr>
            <w:hyperlink r:id="rId19" w:history="1">
              <w:r>
                <w:rPr>
                  <w:rStyle w:val="Hyperlink"/>
                </w:rPr>
                <w:t>http://mytelephone.ae/</w:t>
              </w:r>
            </w:hyperlink>
          </w:p>
          <w:p w:rsidR="00F42A29" w:rsidRDefault="00F42A29" w:rsidP="00C7599D">
            <w:pPr>
              <w:shd w:val="clear" w:color="auto" w:fill="FFFFFF"/>
              <w:spacing w:after="0"/>
              <w:textAlignment w:val="top"/>
            </w:pPr>
          </w:p>
          <w:p w:rsidR="00F42A29" w:rsidRDefault="00F42A29" w:rsidP="00F42A29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 w:rsidRPr="00E740CF">
              <w:rPr>
                <w:rFonts w:ascii="Times New Roman" w:hAnsi="Times New Roman"/>
                <w:color w:val="000000"/>
                <w:sz w:val="20"/>
                <w:szCs w:val="20"/>
              </w:rPr>
              <w:t>WEB</w:t>
            </w:r>
            <w:r w:rsidRPr="00E740CF">
              <w:rPr>
                <w:rFonts w:ascii="Times New Roman" w:hAnsi="Times New Roman"/>
                <w:bCs/>
                <w:color w:val="000000"/>
              </w:rPr>
              <w:t xml:space="preserve"> (LARAVEL</w:t>
            </w:r>
            <w:r>
              <w:rPr>
                <w:rFonts w:ascii="Times New Roman" w:hAnsi="Times New Roman"/>
                <w:bCs/>
                <w:color w:val="000000"/>
              </w:rPr>
              <w:t>,</w:t>
            </w:r>
            <w:r w:rsidRPr="00C7599D">
              <w:rPr>
                <w:rFonts w:ascii="Times New Roman" w:hAnsi="Times New Roman"/>
                <w:bCs/>
                <w:caps/>
                <w:color w:val="000000"/>
              </w:rPr>
              <w:t xml:space="preserve"> PHP</w:t>
            </w:r>
            <w:r w:rsidRPr="00E740CF">
              <w:rPr>
                <w:rFonts w:ascii="Times New Roman" w:hAnsi="Times New Roman"/>
                <w:bCs/>
                <w:caps/>
                <w:color w:val="000000"/>
              </w:rPr>
              <w:t>)</w:t>
            </w:r>
            <w:r w:rsidRPr="00C7599D">
              <w:rPr>
                <w:rFonts w:ascii="Times New Roman" w:hAnsi="Times New Roman"/>
                <w:bCs/>
                <w:caps/>
                <w:color w:val="000000"/>
              </w:rPr>
              <w:t xml:space="preserve"> DEVELOPER</w:t>
            </w:r>
          </w:p>
          <w:p w:rsidR="00F42A29" w:rsidRPr="00E740CF" w:rsidRDefault="00F42A29" w:rsidP="00F42A29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>
              <w:rPr>
                <w:rFonts w:ascii="Times New Roman" w:hAnsi="Times New Roman"/>
                <w:bCs/>
                <w:caps/>
                <w:color w:val="000000"/>
              </w:rPr>
              <w:t>Amiroff Creative agency</w:t>
            </w:r>
          </w:p>
          <w:p w:rsidR="00F42A29" w:rsidRPr="00E740CF" w:rsidRDefault="00F42A29" w:rsidP="00F42A29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740CF">
              <w:rPr>
                <w:rFonts w:ascii="Times New Roman" w:hAnsi="Times New Roman"/>
                <w:bCs/>
                <w:caps/>
                <w:color w:val="000000"/>
              </w:rPr>
              <w:t>201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 xml:space="preserve">7 august - 2019 </w:t>
            </w:r>
            <w:r w:rsidRPr="00E740CF">
              <w:rPr>
                <w:rFonts w:ascii="Times New Roman" w:hAnsi="Times New Roman"/>
                <w:bCs/>
                <w:caps/>
                <w:color w:val="000000"/>
              </w:rPr>
              <w:t xml:space="preserve"> FEBRUARY.</w:t>
            </w:r>
            <w:r>
              <w:rPr>
                <w:rFonts w:ascii="Times New Roman" w:hAnsi="Times New Roman"/>
                <w:bCs/>
                <w:caps/>
                <w:color w:val="000000"/>
                <w:lang w:val="az-Latn-AZ"/>
              </w:rPr>
              <w:br/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All projects made using PHP , HTML, CSS and JavaScript, specifically with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Laravel</w:t>
            </w:r>
            <w:proofErr w:type="spellEnd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framework. </w:t>
            </w:r>
            <w:proofErr w:type="spellStart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Opencart</w:t>
            </w:r>
            <w:proofErr w:type="spellEnd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 w:rsidRPr="00E740CF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ordpress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Cms</w:t>
            </w:r>
            <w:proofErr w:type="spellEnd"/>
          </w:p>
          <w:p w:rsidR="00F42A29" w:rsidRPr="008F52E4" w:rsidRDefault="0018177E" w:rsidP="00C7599D">
            <w:pPr>
              <w:shd w:val="clear" w:color="auto" w:fill="FFFFFF"/>
              <w:spacing w:before="100" w:beforeAutospacing="1" w:after="100" w:afterAutospacing="1"/>
              <w:textAlignment w:val="top"/>
            </w:pPr>
            <w:hyperlink r:id="rId20" w:history="1">
              <w:r>
                <w:rPr>
                  <w:rStyle w:val="Hyperlink"/>
                </w:rPr>
                <w:t>http://nescake.az/</w:t>
              </w:r>
            </w:hyperlink>
            <w:r>
              <w:br/>
            </w:r>
            <w:hyperlink r:id="rId21" w:history="1">
              <w:r>
                <w:rPr>
                  <w:rStyle w:val="Hyperlink"/>
                </w:rPr>
                <w:t>https://peony.az/</w:t>
              </w:r>
            </w:hyperlink>
            <w:r>
              <w:br/>
            </w:r>
            <w:hyperlink r:id="rId22" w:history="1">
              <w:r w:rsidR="00F42A29">
                <w:rPr>
                  <w:rStyle w:val="Hyperlink"/>
                </w:rPr>
                <w:t>http://hillfan.az/</w:t>
              </w:r>
            </w:hyperlink>
            <w:r w:rsidR="00F42A29">
              <w:br/>
            </w:r>
            <w:hyperlink r:id="rId23" w:history="1">
              <w:r w:rsidR="00F42A29">
                <w:rPr>
                  <w:rStyle w:val="Hyperlink"/>
                </w:rPr>
                <w:t>http://opensky.az/</w:t>
              </w:r>
            </w:hyperlink>
            <w:r w:rsidR="00F42A29">
              <w:br/>
            </w:r>
            <w:hyperlink r:id="rId24" w:history="1">
              <w:r w:rsidR="00F42A29">
                <w:rPr>
                  <w:rStyle w:val="Hyperlink"/>
                </w:rPr>
                <w:t>http://texnoman.az/</w:t>
              </w:r>
            </w:hyperlink>
            <w:r w:rsidR="00F42A29">
              <w:br/>
            </w:r>
            <w:hyperlink r:id="rId25" w:history="1">
              <w:r w:rsidR="00F42A29">
                <w:rPr>
                  <w:rStyle w:val="Hyperlink"/>
                </w:rPr>
                <w:t>https://eller.store/</w:t>
              </w:r>
            </w:hyperlink>
            <w:r w:rsidR="00F42A29">
              <w:br/>
            </w:r>
            <w:hyperlink r:id="rId26" w:history="1">
              <w:r w:rsidR="00F42A29">
                <w:rPr>
                  <w:rStyle w:val="Hyperlink"/>
                </w:rPr>
                <w:t>http://blackprice24.com/</w:t>
              </w:r>
            </w:hyperlink>
            <w:r>
              <w:br/>
            </w:r>
            <w:hyperlink r:id="rId27" w:history="1">
              <w:r w:rsidR="00F42A29">
                <w:rPr>
                  <w:rStyle w:val="Hyperlink"/>
                </w:rPr>
                <w:t>http://3dslike.com/</w:t>
              </w:r>
            </w:hyperlink>
            <w:r>
              <w:br/>
            </w:r>
          </w:p>
          <w:p w:rsidR="008F52E4" w:rsidRDefault="008F52E4" w:rsidP="008F52E4">
            <w:pPr>
              <w:shd w:val="clear" w:color="auto" w:fill="FFFFFF"/>
              <w:spacing w:before="100" w:beforeAutospacing="1" w:after="100" w:afterAutospacing="1"/>
              <w:ind w:left="720"/>
              <w:textAlignment w:val="top"/>
            </w:pP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 w:rsidRPr="00E740CF">
              <w:rPr>
                <w:rFonts w:ascii="Times New Roman" w:hAnsi="Times New Roman"/>
                <w:color w:val="000000"/>
                <w:sz w:val="20"/>
                <w:szCs w:val="20"/>
              </w:rPr>
              <w:t>WEB</w:t>
            </w:r>
            <w:r w:rsidRPr="00E740CF">
              <w:rPr>
                <w:rFonts w:ascii="Times New Roman" w:hAnsi="Times New Roman"/>
                <w:bCs/>
                <w:color w:val="000000"/>
              </w:rPr>
              <w:t xml:space="preserve"> (LARAVEL</w:t>
            </w:r>
            <w:r>
              <w:rPr>
                <w:rFonts w:ascii="Times New Roman" w:hAnsi="Times New Roman"/>
                <w:bCs/>
                <w:color w:val="000000"/>
              </w:rPr>
              <w:t>,</w:t>
            </w:r>
            <w:r w:rsidRPr="00C7599D">
              <w:rPr>
                <w:rFonts w:ascii="Times New Roman" w:hAnsi="Times New Roman"/>
                <w:bCs/>
                <w:caps/>
                <w:color w:val="000000"/>
              </w:rPr>
              <w:t xml:space="preserve"> PHP</w:t>
            </w:r>
            <w:r w:rsidRPr="00E740CF">
              <w:rPr>
                <w:rFonts w:ascii="Times New Roman" w:hAnsi="Times New Roman"/>
                <w:bCs/>
                <w:caps/>
                <w:color w:val="000000"/>
              </w:rPr>
              <w:t>)</w:t>
            </w:r>
            <w:r w:rsidRPr="00C7599D">
              <w:rPr>
                <w:rFonts w:ascii="Times New Roman" w:hAnsi="Times New Roman"/>
                <w:bCs/>
                <w:caps/>
                <w:color w:val="000000"/>
              </w:rPr>
              <w:t xml:space="preserve"> DEVELOPER</w:t>
            </w:r>
          </w:p>
          <w:p w:rsidR="0018177E" w:rsidRP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  <w:lang w:val="az-Latn-AZ"/>
              </w:rPr>
            </w:pPr>
            <w:r>
              <w:rPr>
                <w:rFonts w:ascii="Times New Roman" w:hAnsi="Times New Roman"/>
                <w:bCs/>
                <w:caps/>
                <w:color w:val="000000"/>
              </w:rPr>
              <w:t>TAM MMC, İl</w:t>
            </w:r>
            <w:r>
              <w:rPr>
                <w:rFonts w:ascii="Times New Roman" w:hAnsi="Times New Roman"/>
                <w:bCs/>
                <w:caps/>
                <w:color w:val="000000"/>
                <w:lang w:val="az-Latn-AZ"/>
              </w:rPr>
              <w:t>ğım</w:t>
            </w: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</w:pPr>
            <w:r w:rsidRPr="00E740CF">
              <w:rPr>
                <w:rFonts w:ascii="Times New Roman" w:hAnsi="Times New Roman"/>
                <w:bCs/>
                <w:caps/>
                <w:color w:val="000000"/>
              </w:rPr>
              <w:t>201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5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 xml:space="preserve"> 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august - 2017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 xml:space="preserve"> 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April</w:t>
            </w:r>
            <w:r w:rsidRPr="00E740CF">
              <w:rPr>
                <w:rFonts w:ascii="Times New Roman" w:hAnsi="Times New Roman"/>
                <w:bCs/>
                <w:caps/>
                <w:color w:val="000000"/>
              </w:rPr>
              <w:t>.</w:t>
            </w:r>
            <w:r>
              <w:rPr>
                <w:rFonts w:ascii="Times New Roman" w:hAnsi="Times New Roman"/>
                <w:bCs/>
                <w:caps/>
                <w:color w:val="000000"/>
                <w:lang w:val="az-Latn-AZ"/>
              </w:rPr>
              <w:br/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All projects made using PHP , HTML, CSS and JavaScript, specifically with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>Laravel</w:t>
            </w:r>
            <w:proofErr w:type="spellEnd"/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framework. </w:t>
            </w: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</w:pP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</w:pPr>
            <w:hyperlink r:id="rId28" w:history="1">
              <w:r>
                <w:rPr>
                  <w:rStyle w:val="Hyperlink"/>
                </w:rPr>
                <w:t>http://ilgim.az/</w:t>
              </w:r>
            </w:hyperlink>
            <w:r>
              <w:br/>
            </w:r>
            <w:hyperlink r:id="rId29" w:history="1">
              <w:r>
                <w:rPr>
                  <w:rStyle w:val="Hyperlink"/>
                </w:rPr>
                <w:t>http://bitrix.ilgim.az/</w:t>
              </w:r>
            </w:hyperlink>
            <w:r>
              <w:br/>
            </w:r>
            <w:hyperlink r:id="rId30" w:history="1">
              <w:r w:rsidRPr="00756DC9">
                <w:rPr>
                  <w:rStyle w:val="Hyperlink"/>
                </w:rPr>
                <w:t>http://transport.ilgim.az/</w:t>
              </w:r>
            </w:hyperlink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</w:pPr>
            <w:proofErr w:type="spellStart"/>
            <w:r>
              <w:t>İlgim</w:t>
            </w:r>
            <w:proofErr w:type="spellEnd"/>
            <w:r>
              <w:t xml:space="preserve"> Mobil App- Android</w:t>
            </w:r>
          </w:p>
          <w:p w:rsidR="0018177E" w:rsidRPr="00E740CF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 w:rsidRPr="00C7599D">
              <w:rPr>
                <w:rFonts w:ascii="Times New Roman" w:hAnsi="Times New Roman"/>
                <w:bCs/>
                <w:caps/>
                <w:color w:val="000000"/>
              </w:rPr>
              <w:t>PHP DEVELOPER</w:t>
            </w:r>
          </w:p>
          <w:p w:rsidR="0018177E" w:rsidRP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  <w:lang w:val="az-Latn-AZ"/>
              </w:rPr>
            </w:pPr>
            <w:r>
              <w:rPr>
                <w:rFonts w:ascii="Times New Roman" w:hAnsi="Times New Roman"/>
                <w:bCs/>
                <w:caps/>
                <w:color w:val="000000"/>
              </w:rPr>
              <w:t xml:space="preserve">Karnaval </w:t>
            </w: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 w:rsidRPr="00E740CF">
              <w:rPr>
                <w:rFonts w:ascii="Times New Roman" w:hAnsi="Times New Roman"/>
                <w:bCs/>
                <w:caps/>
                <w:color w:val="000000"/>
              </w:rPr>
              <w:t>201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4 september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- 201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5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 xml:space="preserve"> </w:t>
            </w:r>
            <w:r>
              <w:rPr>
                <w:rFonts w:ascii="Times New Roman" w:hAnsi="Times New Roman"/>
                <w:bCs/>
                <w:caps/>
                <w:color w:val="000000"/>
              </w:rPr>
              <w:t>january</w:t>
            </w:r>
            <w:r w:rsidRPr="00E740CF">
              <w:rPr>
                <w:rFonts w:ascii="Times New Roman" w:hAnsi="Times New Roman"/>
                <w:bCs/>
                <w:caps/>
                <w:color w:val="000000"/>
              </w:rPr>
              <w:t>.</w:t>
            </w:r>
          </w:p>
          <w:p w:rsidR="0018177E" w:rsidRP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Times New Roman" w:hAnsi="Times New Roman"/>
                <w:bCs/>
                <w:cap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Made E-commerce </w:t>
            </w:r>
            <w:r w:rsidRPr="0018177E">
              <w:rPr>
                <w:rFonts w:ascii="Times New Roman" w:hAnsi="Times New Roman"/>
                <w:color w:val="000000"/>
                <w:sz w:val="28"/>
                <w:szCs w:val="28"/>
              </w:rPr>
              <w:t>website and support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18177E" w:rsidRDefault="0018177E" w:rsidP="0018177E">
            <w:pPr>
              <w:shd w:val="clear" w:color="auto" w:fill="FFFFFF"/>
              <w:spacing w:after="0"/>
              <w:textAlignment w:val="top"/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</w:pPr>
            <w:hyperlink r:id="rId31" w:history="1">
              <w:r w:rsidRPr="00756DC9">
                <w:rPr>
                  <w:rStyle w:val="Hyperlink"/>
                </w:rPr>
                <w:t>http://karnaval.az/</w:t>
              </w:r>
            </w:hyperlink>
            <w:r>
              <w:rPr>
                <w:rFonts w:ascii="Times New Roman" w:hAnsi="Times New Roman"/>
                <w:bCs/>
                <w:caps/>
                <w:color w:val="000000"/>
                <w:lang w:val="az-Latn-AZ"/>
              </w:rPr>
              <w:br/>
            </w:r>
          </w:p>
          <w:p w:rsidR="0018177E" w:rsidRPr="007C0783" w:rsidRDefault="0018177E" w:rsidP="0018177E">
            <w:pPr>
              <w:shd w:val="clear" w:color="auto" w:fill="FFFFFF"/>
              <w:spacing w:before="100" w:beforeAutospacing="1" w:after="100" w:afterAutospacing="1"/>
              <w:textAlignment w:val="top"/>
            </w:pPr>
          </w:p>
          <w:p w:rsidR="007C0783" w:rsidRPr="00590471" w:rsidRDefault="007C0783" w:rsidP="007C0783">
            <w:pPr>
              <w:shd w:val="clear" w:color="auto" w:fill="FFFFFF"/>
              <w:spacing w:before="100" w:beforeAutospacing="1" w:after="100" w:afterAutospacing="1"/>
              <w:ind w:left="720"/>
              <w:textAlignment w:val="top"/>
            </w:pPr>
          </w:p>
        </w:tc>
      </w:tr>
      <w:tr w:rsidR="00F51250" w:rsidTr="00F00CFF">
        <w:trPr>
          <w:trHeight w:val="249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  <w:vAlign w:val="center"/>
          </w:tcPr>
          <w:p w:rsidR="00F00CFF" w:rsidRDefault="00F00CFF" w:rsidP="00F00CFF">
            <w:pPr>
              <w:pStyle w:val="Title"/>
            </w:pPr>
            <w:r>
              <w:t xml:space="preserve">          Cavid</w:t>
            </w:r>
            <w:r w:rsidR="00437A10" w:rsidRPr="00437A10">
              <w:t xml:space="preserve"> </w:t>
            </w:r>
          </w:p>
          <w:p w:rsidR="00F51250" w:rsidRPr="00437A10" w:rsidRDefault="00F00CFF" w:rsidP="00F00CFF">
            <w:pPr>
              <w:pStyle w:val="Title"/>
              <w:jc w:val="center"/>
            </w:pPr>
            <w:r>
              <w:t>Yusubov</w:t>
            </w: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437A10">
            <w:pPr>
              <w:pStyle w:val="Information"/>
              <w:spacing w:before="0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F85C26F" wp14:editId="0980FB30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F00CFF" w:rsidP="00071E84">
            <w:pPr>
              <w:pStyle w:val="Information"/>
            </w:pPr>
            <w:r>
              <w:t>Azerbaijan</w:t>
            </w:r>
          </w:p>
          <w:p w:rsidR="00071E84" w:rsidRPr="00071E84" w:rsidRDefault="00F00CFF" w:rsidP="00F00CFF">
            <w:pPr>
              <w:pStyle w:val="Information"/>
            </w:pPr>
            <w:r>
              <w:t>Baku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437A10">
            <w:pPr>
              <w:pStyle w:val="NoSpacing"/>
              <w:spacing w:after="0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4311244" wp14:editId="59968C8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F00CFF" w:rsidP="00F00CFF">
            <w:pPr>
              <w:pStyle w:val="Information"/>
            </w:pPr>
            <w:r>
              <w:t>+99455 803 44 02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437A10">
            <w:pPr>
              <w:pStyle w:val="NoSpacing"/>
              <w:spacing w:after="0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F99D801" wp14:editId="4C008AB6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36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F00CFF" w:rsidP="00F00CFF">
            <w:pPr>
              <w:pStyle w:val="Information"/>
            </w:pPr>
            <w:r>
              <w:t>Cavidli64@gmail.com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437A10">
        <w:trPr>
          <w:trHeight w:val="18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437A10">
            <w:pPr>
              <w:pStyle w:val="NoSpacing"/>
              <w:spacing w:after="0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F00CFF">
            <w:pPr>
              <w:pStyle w:val="Information"/>
            </w:pP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437A10">
        <w:trPr>
          <w:trHeight w:val="2304"/>
          <w:jc w:val="center"/>
        </w:trPr>
        <w:tc>
          <w:tcPr>
            <w:tcW w:w="3798" w:type="dxa"/>
            <w:gridSpan w:val="2"/>
          </w:tcPr>
          <w:p w:rsidR="007443A0" w:rsidRPr="007443A0" w:rsidRDefault="007443A0" w:rsidP="00437A10">
            <w:pPr>
              <w:pStyle w:val="NoSpacing"/>
            </w:pPr>
          </w:p>
        </w:tc>
        <w:tc>
          <w:tcPr>
            <w:tcW w:w="1062" w:type="dxa"/>
          </w:tcPr>
          <w:p w:rsidR="00647A4B" w:rsidRDefault="00647A4B" w:rsidP="00437A10">
            <w:pPr>
              <w:pStyle w:val="NoSpacing"/>
            </w:pPr>
          </w:p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437A10">
      <w:pPr>
        <w:pStyle w:val="BodyText"/>
        <w:spacing w:after="0"/>
      </w:pPr>
    </w:p>
    <w:sectPr w:rsidR="007F5B63" w:rsidRPr="00CE1E3D" w:rsidSect="00647A4B">
      <w:headerReference w:type="default" r:id="rId38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95B" w:rsidRDefault="0021495B" w:rsidP="00590471">
      <w:r>
        <w:separator/>
      </w:r>
    </w:p>
  </w:endnote>
  <w:endnote w:type="continuationSeparator" w:id="0">
    <w:p w:rsidR="0021495B" w:rsidRDefault="0021495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95B" w:rsidRDefault="0021495B" w:rsidP="00590471">
      <w:r>
        <w:separator/>
      </w:r>
    </w:p>
  </w:footnote>
  <w:footnote w:type="continuationSeparator" w:id="0">
    <w:p w:rsidR="0021495B" w:rsidRDefault="0021495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F41DC0" wp14:editId="26263FD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C04D51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uYhg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Marker" style="width:1in;height:1in;visibility:visible;mso-wrap-style:square" o:bullet="t">
        <v:imagedata r:id="rId1" o:title="Marker"/>
      </v:shape>
    </w:pict>
  </w:numPicBullet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A491E"/>
    <w:multiLevelType w:val="multilevel"/>
    <w:tmpl w:val="241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B8"/>
    <w:multiLevelType w:val="multilevel"/>
    <w:tmpl w:val="241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FF"/>
    <w:rsid w:val="00007B35"/>
    <w:rsid w:val="00047D5E"/>
    <w:rsid w:val="00060042"/>
    <w:rsid w:val="00071E84"/>
    <w:rsid w:val="000D01CA"/>
    <w:rsid w:val="000F7D04"/>
    <w:rsid w:val="00150ABD"/>
    <w:rsid w:val="0018177E"/>
    <w:rsid w:val="001F5586"/>
    <w:rsid w:val="0021495B"/>
    <w:rsid w:val="00222466"/>
    <w:rsid w:val="00271E45"/>
    <w:rsid w:val="002951A6"/>
    <w:rsid w:val="002B2116"/>
    <w:rsid w:val="00437A10"/>
    <w:rsid w:val="00472C27"/>
    <w:rsid w:val="004779CF"/>
    <w:rsid w:val="00485374"/>
    <w:rsid w:val="00507E82"/>
    <w:rsid w:val="00555003"/>
    <w:rsid w:val="005801E5"/>
    <w:rsid w:val="00587DBA"/>
    <w:rsid w:val="00590471"/>
    <w:rsid w:val="00592FA3"/>
    <w:rsid w:val="005C65F8"/>
    <w:rsid w:val="005D01FA"/>
    <w:rsid w:val="00610465"/>
    <w:rsid w:val="00647A4B"/>
    <w:rsid w:val="006B6318"/>
    <w:rsid w:val="00701CEE"/>
    <w:rsid w:val="007443A0"/>
    <w:rsid w:val="00746C1D"/>
    <w:rsid w:val="007C0783"/>
    <w:rsid w:val="007C1280"/>
    <w:rsid w:val="007F54A0"/>
    <w:rsid w:val="007F5B63"/>
    <w:rsid w:val="00803974"/>
    <w:rsid w:val="008044BB"/>
    <w:rsid w:val="00846CB9"/>
    <w:rsid w:val="008472E9"/>
    <w:rsid w:val="008C2CFC"/>
    <w:rsid w:val="008F52E4"/>
    <w:rsid w:val="008F6E2E"/>
    <w:rsid w:val="009C2E65"/>
    <w:rsid w:val="00B6466C"/>
    <w:rsid w:val="00BB07AE"/>
    <w:rsid w:val="00BF4D49"/>
    <w:rsid w:val="00C4452C"/>
    <w:rsid w:val="00C7599D"/>
    <w:rsid w:val="00CE1E3D"/>
    <w:rsid w:val="00DF2F8A"/>
    <w:rsid w:val="00E04419"/>
    <w:rsid w:val="00E740CF"/>
    <w:rsid w:val="00E90A60"/>
    <w:rsid w:val="00EA7FD2"/>
    <w:rsid w:val="00EC37FB"/>
    <w:rsid w:val="00EE7E09"/>
    <w:rsid w:val="00F00CFF"/>
    <w:rsid w:val="00F0223C"/>
    <w:rsid w:val="00F42A29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2006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7A10"/>
    <w:pPr>
      <w:kinsoku w:val="0"/>
      <w:overflowPunct w:val="0"/>
      <w:spacing w:before="240" w:after="480"/>
    </w:pPr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437A10"/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5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customStyle="1" w:styleId="heading-text-like-base">
    <w:name w:val="heading-text-like-base"/>
    <w:basedOn w:val="DefaultParagraphFont"/>
    <w:rsid w:val="00F00CFF"/>
  </w:style>
  <w:style w:type="character" w:styleId="Hyperlink">
    <w:name w:val="Hyperlink"/>
    <w:basedOn w:val="DefaultParagraphFont"/>
    <w:uiPriority w:val="99"/>
    <w:unhideWhenUsed/>
    <w:rsid w:val="00E74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5280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2142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yactive.az/" TargetMode="External"/><Relationship Id="rId18" Type="http://schemas.openxmlformats.org/officeDocument/2006/relationships/hyperlink" Target="https://turtap.az/" TargetMode="External"/><Relationship Id="rId26" Type="http://schemas.openxmlformats.org/officeDocument/2006/relationships/hyperlink" Target="http://blackprice24.com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eony.az/" TargetMode="External"/><Relationship Id="rId34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://ask-wine.com/" TargetMode="External"/><Relationship Id="rId17" Type="http://schemas.openxmlformats.org/officeDocument/2006/relationships/hyperlink" Target="http://chas.az/" TargetMode="External"/><Relationship Id="rId25" Type="http://schemas.openxmlformats.org/officeDocument/2006/relationships/hyperlink" Target="https://eller.store/" TargetMode="External"/><Relationship Id="rId33" Type="http://schemas.openxmlformats.org/officeDocument/2006/relationships/image" Target="media/image4.sv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bc.com.az/" TargetMode="External"/><Relationship Id="rId20" Type="http://schemas.openxmlformats.org/officeDocument/2006/relationships/hyperlink" Target="http://nescake.az/" TargetMode="External"/><Relationship Id="rId29" Type="http://schemas.openxmlformats.org/officeDocument/2006/relationships/hyperlink" Target="http://bitrix.ilgim.az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http://texnoman.az/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sv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odernlab.az/" TargetMode="External"/><Relationship Id="rId23" Type="http://schemas.openxmlformats.org/officeDocument/2006/relationships/hyperlink" Target="http://opensky.az/" TargetMode="External"/><Relationship Id="rId28" Type="http://schemas.openxmlformats.org/officeDocument/2006/relationships/hyperlink" Target="http://ilgim.az/" TargetMode="External"/><Relationship Id="rId36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://mytelephone.ae/" TargetMode="External"/><Relationship Id="rId31" Type="http://schemas.openxmlformats.org/officeDocument/2006/relationships/hyperlink" Target="http://karnaval.az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nnovationagency.az/" TargetMode="External"/><Relationship Id="rId22" Type="http://schemas.openxmlformats.org/officeDocument/2006/relationships/hyperlink" Target="http://hillfan.az/" TargetMode="External"/><Relationship Id="rId27" Type="http://schemas.openxmlformats.org/officeDocument/2006/relationships/hyperlink" Target="http://3dslike.com/" TargetMode="External"/><Relationship Id="rId30" Type="http://schemas.openxmlformats.org/officeDocument/2006/relationships/hyperlink" Target="http://transport.ilgim.az/" TargetMode="External"/><Relationship Id="rId35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rganic%20shapes%20cover%20letter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E5766-4DC7-4819-ABDD-8E2476F250C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0A20862-989F-40DB-A081-306F229AD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C2B17-79F2-48B5-839B-37AB4A868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050F57-5589-4A73-9894-6B4185D7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cover letter.dotx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2020-02-19T09:48:00Z</dcterms:created>
  <dcterms:modified xsi:type="dcterms:W3CDTF">2020-02-19T11:27:00Z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